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0C" w:rsidRPr="00A27E0C" w:rsidRDefault="00233671" w:rsidP="00A27E0C">
      <w:pPr>
        <w:pStyle w:val="Title"/>
      </w:pPr>
      <w:r>
        <w:t xml:space="preserve">Keegan Gunderson </w:t>
      </w:r>
    </w:p>
    <w:p w:rsidR="00397C32" w:rsidRDefault="00233671" w:rsidP="00397C32">
      <w:pPr>
        <w:pStyle w:val="ContactInfo"/>
        <w:rPr>
          <w:sz w:val="22"/>
          <w:szCs w:val="22"/>
        </w:rPr>
      </w:pPr>
      <w:r>
        <w:t>(208) 709-2771 </w:t>
      </w:r>
      <w:r w:rsidR="007D4988">
        <w:t>| </w:t>
      </w:r>
      <w:r>
        <w:t>kgundie88@gmail.com</w:t>
      </w:r>
      <w:r w:rsidR="007D4988">
        <w:t> </w:t>
      </w:r>
      <w:r w:rsidR="009820EF">
        <w:t>| </w:t>
      </w:r>
      <w:r>
        <w:t>538 S 2</w:t>
      </w:r>
      <w:r w:rsidRPr="00233671">
        <w:rPr>
          <w:vertAlign w:val="superscript"/>
        </w:rPr>
        <w:t>nd</w:t>
      </w:r>
      <w:r>
        <w:t xml:space="preserve"> W Rexburg, ID, 83440</w:t>
      </w:r>
    </w:p>
    <w:p w:rsidR="00BE0620" w:rsidRDefault="00233671">
      <w:pPr>
        <w:pStyle w:val="Date"/>
      </w:pPr>
      <w:r>
        <w:t>9 April 2018</w:t>
      </w:r>
    </w:p>
    <w:p w:rsidR="00BE0620" w:rsidRDefault="001D050C">
      <w:pPr>
        <w:pStyle w:val="Address"/>
      </w:pPr>
      <w:sdt>
        <w:sdtPr>
          <w:alias w:val="Recipient Name:"/>
          <w:tag w:val="Recipient Name:"/>
          <w:id w:val="-142583472"/>
          <w:placeholder>
            <w:docPart w:val="F684DCF56C544DC5A2AD334FB9A64A5D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233671">
            <w:t>Brother Hathaway</w:t>
          </w:r>
        </w:sdtContent>
      </w:sdt>
    </w:p>
    <w:p w:rsidR="00BE0620" w:rsidRDefault="00233671">
      <w:pPr>
        <w:pStyle w:val="Address"/>
      </w:pPr>
      <w:r>
        <w:t xml:space="preserve">Professor </w:t>
      </w:r>
    </w:p>
    <w:p w:rsidR="00BE0620" w:rsidRDefault="00233671">
      <w:pPr>
        <w:pStyle w:val="Address"/>
      </w:pPr>
      <w:r>
        <w:t xml:space="preserve">Brigham Young University–Idaho </w:t>
      </w:r>
    </w:p>
    <w:p w:rsidR="00397C32" w:rsidRDefault="00233671" w:rsidP="00233671">
      <w:pPr>
        <w:pStyle w:val="Address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525 S Center St</w:t>
      </w:r>
    </w:p>
    <w:p w:rsidR="00233671" w:rsidRDefault="00233671" w:rsidP="00233671">
      <w:pPr>
        <w:pStyle w:val="Address"/>
      </w:pPr>
      <w:r>
        <w:rPr>
          <w:rFonts w:ascii="Arial" w:hAnsi="Arial" w:cs="Arial"/>
          <w:color w:val="222222"/>
          <w:shd w:val="clear" w:color="auto" w:fill="FFFFFF"/>
        </w:rPr>
        <w:t>Rexburg, ID, 83440</w:t>
      </w:r>
    </w:p>
    <w:p w:rsidR="00BE0620" w:rsidRDefault="00495959">
      <w:pPr>
        <w:pStyle w:val="Salutation"/>
      </w:pPr>
      <w:r>
        <w:t>Dear</w:t>
      </w:r>
      <w:r w:rsidR="00397C32">
        <w:t xml:space="preserve"> </w:t>
      </w:r>
      <w:sdt>
        <w:sdtPr>
          <w:alias w:val="Recipient:"/>
          <w:tag w:val="Recipient:"/>
          <w:id w:val="626512515"/>
          <w:placeholder>
            <w:docPart w:val="0384DB755F894A3F9965ABDEA0E8B03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233671">
            <w:t>Brother Hathaway</w:t>
          </w:r>
        </w:sdtContent>
      </w:sdt>
      <w:r>
        <w:t>:</w:t>
      </w:r>
    </w:p>
    <w:p w:rsidR="005B66F0" w:rsidRDefault="005B66F0" w:rsidP="005B66F0">
      <w:r w:rsidRPr="005B66F0">
        <w:t xml:space="preserve">I am writing to </w:t>
      </w:r>
      <w:r>
        <w:t>demonstrate that I have learned key concepts and efficient techniques during this course that can aid in my future goals in becoming a biostatistician. This course has offered complex projects, tasks</w:t>
      </w:r>
      <w:r w:rsidR="008C6EB1">
        <w:t>, and class activities that</w:t>
      </w:r>
      <w:r>
        <w:t xml:space="preserve"> have </w:t>
      </w:r>
      <w:r w:rsidR="005A71B5">
        <w:t>encouraged</w:t>
      </w:r>
      <w:r>
        <w:t xml:space="preserve"> my success</w:t>
      </w:r>
      <w:r w:rsidR="008C6EB1">
        <w:t>.</w:t>
      </w:r>
    </w:p>
    <w:p w:rsidR="00B83C59" w:rsidRDefault="008C6EB1" w:rsidP="005B66F0">
      <w:r>
        <w:t xml:space="preserve">Throughout this course I have gained a love for big data no matter how taxing it was to manipulate and work with.  </w:t>
      </w:r>
      <w:r w:rsidR="005A71B5">
        <w:t xml:space="preserve">Data manipulation was </w:t>
      </w:r>
      <w:r w:rsidR="0087606A">
        <w:t xml:space="preserve">one of the most </w:t>
      </w:r>
      <w:r w:rsidR="00E00A85">
        <w:t xml:space="preserve">crucial </w:t>
      </w:r>
      <w:r w:rsidR="005A71B5">
        <w:t>skill</w:t>
      </w:r>
      <w:r w:rsidR="0087606A">
        <w:t>s</w:t>
      </w:r>
      <w:r w:rsidR="005A71B5">
        <w:t xml:space="preserve"> that I obtained through </w:t>
      </w:r>
      <w:r w:rsidR="00E00A85">
        <w:t>lots of tedious</w:t>
      </w:r>
      <w:r w:rsidR="0087606A">
        <w:t xml:space="preserve"> hours</w:t>
      </w:r>
      <w:r w:rsidR="00E00A85">
        <w:t xml:space="preserve">, </w:t>
      </w:r>
      <w:r w:rsidR="005A71B5">
        <w:t xml:space="preserve">packages </w:t>
      </w:r>
      <w:r w:rsidR="00E00A85">
        <w:t>(</w:t>
      </w:r>
      <w:r w:rsidR="005A71B5">
        <w:t xml:space="preserve">dplyr, </w:t>
      </w:r>
      <w:r w:rsidR="005A71B5" w:rsidRPr="005A71B5">
        <w:t>lubridate</w:t>
      </w:r>
      <w:r w:rsidR="005A71B5">
        <w:t xml:space="preserve">, </w:t>
      </w:r>
      <w:r w:rsidR="005A71B5" w:rsidRPr="005A71B5">
        <w:t>tidyr</w:t>
      </w:r>
      <w:r w:rsidR="005A71B5">
        <w:t xml:space="preserve">, and </w:t>
      </w:r>
      <w:r w:rsidR="005A71B5" w:rsidRPr="005A71B5">
        <w:t>stringr</w:t>
      </w:r>
      <w:r w:rsidR="00E00A85">
        <w:t>), and failures.</w:t>
      </w:r>
      <w:r w:rsidR="009A25B2">
        <w:t xml:space="preserve"> Learning skills to visualize data</w:t>
      </w:r>
      <w:r w:rsidR="005A71B5">
        <w:t xml:space="preserve"> </w:t>
      </w:r>
      <w:r w:rsidR="009A25B2">
        <w:t>has not only helped me in this class but has helped me look deeper into problems and further grow my problem solving skills. G</w:t>
      </w:r>
      <w:r w:rsidR="005A71B5">
        <w:t xml:space="preserve">gplot, </w:t>
      </w:r>
      <w:r w:rsidR="005A71B5" w:rsidRPr="005A71B5">
        <w:t>dygraphs</w:t>
      </w:r>
      <w:r w:rsidR="009A25B2">
        <w:t xml:space="preserve">, and leaflet are a few of the great tools that I now have in my arsenal to continue making visualizations </w:t>
      </w:r>
      <w:r w:rsidR="00B83C59">
        <w:t xml:space="preserve">for myself and future jobs. </w:t>
      </w:r>
      <w:r w:rsidR="009A25B2">
        <w:t xml:space="preserve">This </w:t>
      </w:r>
      <w:r w:rsidR="00B83C59">
        <w:t>class has innumerable take a ways, thank you for creating a class to cause such a deep rich level of learning that is extremely applicable to me as a student and my future in the industry.</w:t>
      </w:r>
    </w:p>
    <w:p w:rsidR="00B83C59" w:rsidRDefault="00B83C59" w:rsidP="00B83C59">
      <w:r>
        <w:t>The grade I wa</w:t>
      </w:r>
      <w:r w:rsidR="00FA5CAC">
        <w:t xml:space="preserve">nted in the course was an A, and </w:t>
      </w:r>
      <w:r>
        <w:t>I feel the I put forth was worth</w:t>
      </w:r>
      <w:r w:rsidR="006E0C7F">
        <w:t xml:space="preserve"> and A.</w:t>
      </w:r>
      <w:r w:rsidR="00FA5CAC">
        <w:t xml:space="preserve"> I spent a lot of time outside of class learning the material.</w:t>
      </w:r>
      <w:bookmarkStart w:id="0" w:name="_GoBack"/>
      <w:bookmarkEnd w:id="0"/>
      <w:r w:rsidR="006E0C7F">
        <w:t xml:space="preserve"> I did </w:t>
      </w:r>
      <w:r>
        <w:t>miss a few deadline</w:t>
      </w:r>
      <w:r w:rsidR="006E0C7F">
        <w:t>s</w:t>
      </w:r>
      <w:r>
        <w:t xml:space="preserve"> on some tasks but overall I did tasks and case studies on time. I was present at 97 percent of classes, participated, and was as active as possible on Slack.</w:t>
      </w:r>
    </w:p>
    <w:p w:rsidR="00397C32" w:rsidRDefault="001D050C" w:rsidP="00B83C59">
      <w:sdt>
        <w:sdtPr>
          <w:alias w:val="Sincerely:"/>
          <w:tag w:val="Sincerely:"/>
          <w:id w:val="1829016528"/>
          <w:placeholder>
            <w:docPart w:val="A10AB658ECB740638483134A9BD7EA88"/>
          </w:placeholder>
          <w:temporary/>
          <w:showingPlcHdr/>
          <w15:appearance w15:val="hidden"/>
        </w:sdtPr>
        <w:sdtEndPr/>
        <w:sdtContent>
          <w:r w:rsidR="00397C32">
            <w:t>Sincerely</w:t>
          </w:r>
        </w:sdtContent>
      </w:sdt>
      <w:r w:rsidR="00397C32">
        <w:t>,</w:t>
      </w:r>
    </w:p>
    <w:p w:rsidR="00A27E0C" w:rsidRPr="00A27E0C" w:rsidRDefault="00233671" w:rsidP="00A27E0C">
      <w:pPr>
        <w:pStyle w:val="Signature"/>
      </w:pPr>
      <w:r>
        <w:t xml:space="preserve">Keegan Gunderson </w:t>
      </w:r>
    </w:p>
    <w:sectPr w:rsidR="00A27E0C" w:rsidRPr="00A27E0C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50C" w:rsidRDefault="001D050C">
      <w:pPr>
        <w:spacing w:line="240" w:lineRule="auto"/>
      </w:pPr>
      <w:r>
        <w:separator/>
      </w:r>
    </w:p>
  </w:endnote>
  <w:endnote w:type="continuationSeparator" w:id="0">
    <w:p w:rsidR="001D050C" w:rsidRDefault="001D05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620" w:rsidRDefault="0049595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83C5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50C" w:rsidRDefault="001D050C">
      <w:pPr>
        <w:spacing w:line="240" w:lineRule="auto"/>
      </w:pPr>
      <w:r>
        <w:separator/>
      </w:r>
    </w:p>
  </w:footnote>
  <w:footnote w:type="continuationSeparator" w:id="0">
    <w:p w:rsidR="001D050C" w:rsidRDefault="001D05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6415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16AD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D64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1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00B4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128C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9E3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F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442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88F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D46837"/>
    <w:multiLevelType w:val="multilevel"/>
    <w:tmpl w:val="4106DF3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5A53A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871468"/>
    <w:multiLevelType w:val="multilevel"/>
    <w:tmpl w:val="6A50EE7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5B37E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9D24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71"/>
    <w:rsid w:val="00002284"/>
    <w:rsid w:val="001A2F27"/>
    <w:rsid w:val="001D050C"/>
    <w:rsid w:val="00233671"/>
    <w:rsid w:val="00397C32"/>
    <w:rsid w:val="003F5701"/>
    <w:rsid w:val="00495959"/>
    <w:rsid w:val="005424E6"/>
    <w:rsid w:val="005849E6"/>
    <w:rsid w:val="005A71B5"/>
    <w:rsid w:val="005B66F0"/>
    <w:rsid w:val="006E0C7F"/>
    <w:rsid w:val="007D4988"/>
    <w:rsid w:val="0087606A"/>
    <w:rsid w:val="008C6EB1"/>
    <w:rsid w:val="008E60B8"/>
    <w:rsid w:val="009820EF"/>
    <w:rsid w:val="009A25B2"/>
    <w:rsid w:val="009A7B5F"/>
    <w:rsid w:val="00A27E0C"/>
    <w:rsid w:val="00B83C59"/>
    <w:rsid w:val="00BE0620"/>
    <w:rsid w:val="00C777EE"/>
    <w:rsid w:val="00E00A85"/>
    <w:rsid w:val="00FA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BC477-B863-4ADB-B976-5767D84B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284"/>
  </w:style>
  <w:style w:type="paragraph" w:styleId="Heading1">
    <w:name w:val="heading 1"/>
    <w:basedOn w:val="Normal"/>
    <w:next w:val="Normal"/>
    <w:link w:val="Heading1Char"/>
    <w:uiPriority w:val="9"/>
    <w:qFormat/>
    <w:rsid w:val="001A2F27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777EE"/>
    <w:pPr>
      <w:spacing w:line="240" w:lineRule="auto"/>
      <w:contextualSpacing/>
    </w:pPr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77EE"/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  <w:spacing w:after="160" w:line="240" w:lineRule="auto"/>
      <w:contextualSpacing/>
    </w:pPr>
    <w:rPr>
      <w:color w:val="404040" w:themeColor="text1" w:themeTint="BF"/>
      <w:sz w:val="28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404040" w:themeColor="text1" w:themeTint="BF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95959"/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59"/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customStyle="1" w:styleId="ContactInfo">
    <w:name w:val="Contact Info"/>
    <w:basedOn w:val="Normal"/>
    <w:uiPriority w:val="2"/>
    <w:qFormat/>
    <w:rsid w:val="00C777EE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F5701"/>
    <w:pPr>
      <w:spacing w:line="240" w:lineRule="auto"/>
      <w:jc w:val="right"/>
    </w:pPr>
    <w:rPr>
      <w:b/>
      <w:bCs/>
      <w:color w:val="006F9A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3F5701"/>
    <w:rPr>
      <w:b/>
      <w:bCs/>
      <w:color w:val="006F9A" w:themeColor="accent1" w:themeShade="BF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before="720" w:after="720"/>
    </w:pPr>
    <w:rPr>
      <w:b/>
    </w:rPr>
  </w:style>
  <w:style w:type="character" w:customStyle="1" w:styleId="DateChar">
    <w:name w:val="Date Char"/>
    <w:basedOn w:val="DefaultParagraphFont"/>
    <w:link w:val="Date"/>
    <w:uiPriority w:val="3"/>
    <w:rPr>
      <w:b/>
    </w:rPr>
  </w:style>
  <w:style w:type="paragraph" w:customStyle="1" w:styleId="Address">
    <w:name w:val="Address"/>
    <w:basedOn w:val="Normal"/>
    <w:uiPriority w:val="4"/>
    <w:qFormat/>
    <w:pPr>
      <w:contextualSpacing/>
    </w:pPr>
  </w:style>
  <w:style w:type="paragraph" w:styleId="Salutation">
    <w:name w:val="Salutation"/>
    <w:basedOn w:val="Normal"/>
    <w:next w:val="Normal"/>
    <w:link w:val="SalutationChar"/>
    <w:uiPriority w:val="5"/>
    <w:unhideWhenUsed/>
    <w:qFormat/>
    <w:pPr>
      <w:spacing w:before="800" w:after="24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5"/>
    <w:rPr>
      <w:b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pPr>
      <w:spacing w:before="240" w:after="1200" w:line="240" w:lineRule="auto"/>
    </w:pPr>
  </w:style>
  <w:style w:type="character" w:customStyle="1" w:styleId="ClosingChar">
    <w:name w:val="Closing Char"/>
    <w:basedOn w:val="DefaultParagraphFont"/>
    <w:link w:val="Closing"/>
    <w:uiPriority w:val="6"/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Signature">
    <w:name w:val="Signature"/>
    <w:basedOn w:val="Normal"/>
    <w:next w:val="Normal"/>
    <w:link w:val="SignatureChar"/>
    <w:uiPriority w:val="7"/>
    <w:unhideWhenUsed/>
    <w:qFormat/>
    <w:pPr>
      <w:spacing w:after="240" w:line="240" w:lineRule="auto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7"/>
    <w:rPr>
      <w:b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95959"/>
    <w:rPr>
      <w:i/>
      <w:iCs/>
      <w:color w:val="006F9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95959"/>
    <w:pPr>
      <w:pBdr>
        <w:top w:val="single" w:sz="4" w:space="10" w:color="006F9A" w:themeColor="accent1" w:themeShade="BF"/>
        <w:bottom w:val="single" w:sz="4" w:space="10" w:color="006F9A" w:themeColor="accent1" w:themeShade="BF"/>
      </w:pBdr>
      <w:spacing w:before="360" w:after="360"/>
      <w:ind w:left="864" w:right="864"/>
      <w:jc w:val="center"/>
    </w:pPr>
    <w:rPr>
      <w:i/>
      <w:iCs/>
      <w:color w:val="006F9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95959"/>
    <w:rPr>
      <w:i/>
      <w:iCs/>
      <w:color w:val="006F9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95959"/>
    <w:rPr>
      <w:b/>
      <w:bCs/>
      <w:caps w:val="0"/>
      <w:smallCaps/>
      <w:color w:val="006F9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F5701"/>
    <w:pPr>
      <w:pBdr>
        <w:top w:val="single" w:sz="2" w:space="10" w:color="006F9A" w:themeColor="accent1" w:themeShade="BF"/>
        <w:left w:val="single" w:sz="2" w:space="10" w:color="006F9A" w:themeColor="accent1" w:themeShade="BF"/>
        <w:bottom w:val="single" w:sz="2" w:space="10" w:color="006F9A" w:themeColor="accent1" w:themeShade="BF"/>
        <w:right w:val="single" w:sz="2" w:space="10" w:color="006F9A" w:themeColor="accent1" w:themeShade="BF"/>
      </w:pBdr>
      <w:ind w:left="1152" w:right="1152"/>
    </w:pPr>
    <w:rPr>
      <w:i/>
      <w:iCs/>
      <w:color w:val="006F9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F5701"/>
    <w:rPr>
      <w:color w:val="006F9A" w:themeColor="accent1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3F5701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0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0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5701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01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570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5701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F570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F5701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570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7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70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701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5701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5701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F570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701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701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F57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F5701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5701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gund\AppData\Roaming\Microsoft\Templates\Resume%20cover%20letter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84DCF56C544DC5A2AD334FB9A64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8E88E-FBF5-40D8-A2D8-78ADA247C210}"/>
      </w:docPartPr>
      <w:docPartBody>
        <w:p w:rsidR="0002795F" w:rsidRDefault="0098242B">
          <w:pPr>
            <w:pStyle w:val="F684DCF56C544DC5A2AD334FB9A64A5D"/>
          </w:pPr>
          <w:r>
            <w:t>Recipient Name</w:t>
          </w:r>
        </w:p>
      </w:docPartBody>
    </w:docPart>
    <w:docPart>
      <w:docPartPr>
        <w:name w:val="0384DB755F894A3F9965ABDEA0E8B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C6C70-FC3D-42E3-9C31-B97AEF941C13}"/>
      </w:docPartPr>
      <w:docPartBody>
        <w:p w:rsidR="0002795F" w:rsidRDefault="0098242B">
          <w:pPr>
            <w:pStyle w:val="0384DB755F894A3F9965ABDEA0E8B033"/>
          </w:pPr>
          <w:r>
            <w:t>Recipient</w:t>
          </w:r>
        </w:p>
      </w:docPartBody>
    </w:docPart>
    <w:docPart>
      <w:docPartPr>
        <w:name w:val="A10AB658ECB740638483134A9BD7E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C8CD4-56E0-46D8-94F8-3F73FEAF313A}"/>
      </w:docPartPr>
      <w:docPartBody>
        <w:p w:rsidR="0002795F" w:rsidRDefault="0098242B">
          <w:pPr>
            <w:pStyle w:val="A10AB658ECB740638483134A9BD7EA88"/>
          </w:pPr>
          <w: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26"/>
    <w:rsid w:val="0000022E"/>
    <w:rsid w:val="0002795F"/>
    <w:rsid w:val="002E0426"/>
    <w:rsid w:val="0098242B"/>
    <w:rsid w:val="00BB70D5"/>
    <w:rsid w:val="00EA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CA0DD627EE4123AD8F81716322F277">
    <w:name w:val="63CA0DD627EE4123AD8F81716322F277"/>
  </w:style>
  <w:style w:type="paragraph" w:customStyle="1" w:styleId="FC1CFD696CF04F18B05EED4EC82F9079">
    <w:name w:val="FC1CFD696CF04F18B05EED4EC82F9079"/>
  </w:style>
  <w:style w:type="paragraph" w:customStyle="1" w:styleId="695719B019A6447DBF3E336A5011B508">
    <w:name w:val="695719B019A6447DBF3E336A5011B508"/>
  </w:style>
  <w:style w:type="paragraph" w:customStyle="1" w:styleId="DED2B7C89B06496ABC7F5FF3A6BE9D8F">
    <w:name w:val="DED2B7C89B06496ABC7F5FF3A6BE9D8F"/>
  </w:style>
  <w:style w:type="paragraph" w:customStyle="1" w:styleId="24F59E1068BB4D45A8A1E1BB4F09CE4B">
    <w:name w:val="24F59E1068BB4D45A8A1E1BB4F09CE4B"/>
  </w:style>
  <w:style w:type="paragraph" w:customStyle="1" w:styleId="F684DCF56C544DC5A2AD334FB9A64A5D">
    <w:name w:val="F684DCF56C544DC5A2AD334FB9A64A5D"/>
  </w:style>
  <w:style w:type="paragraph" w:customStyle="1" w:styleId="E19D46E24CF9489DBBFA89D4F48C89EA">
    <w:name w:val="E19D46E24CF9489DBBFA89D4F48C89EA"/>
  </w:style>
  <w:style w:type="paragraph" w:customStyle="1" w:styleId="6FA8F3B88EA64606A1F17AC9FEF6D619">
    <w:name w:val="6FA8F3B88EA64606A1F17AC9FEF6D619"/>
  </w:style>
  <w:style w:type="paragraph" w:customStyle="1" w:styleId="Address">
    <w:name w:val="Address"/>
    <w:basedOn w:val="Normal"/>
    <w:uiPriority w:val="4"/>
    <w:qFormat/>
    <w:rsid w:val="002E0426"/>
    <w:pPr>
      <w:spacing w:after="120" w:line="360" w:lineRule="auto"/>
      <w:contextualSpacing/>
    </w:pPr>
    <w:rPr>
      <w:color w:val="262626" w:themeColor="text1" w:themeTint="D9"/>
      <w:lang w:eastAsia="ja-JP"/>
    </w:rPr>
  </w:style>
  <w:style w:type="paragraph" w:customStyle="1" w:styleId="F56926CB35C041B7BD8E149BF989ACF3">
    <w:name w:val="F56926CB35C041B7BD8E149BF989ACF3"/>
  </w:style>
  <w:style w:type="paragraph" w:customStyle="1" w:styleId="0384DB755F894A3F9965ABDEA0E8B033">
    <w:name w:val="0384DB755F894A3F9965ABDEA0E8B033"/>
  </w:style>
  <w:style w:type="paragraph" w:customStyle="1" w:styleId="47C539DEA0B640EB87391E36074B0B1D">
    <w:name w:val="47C539DEA0B640EB87391E36074B0B1D"/>
  </w:style>
  <w:style w:type="paragraph" w:customStyle="1" w:styleId="A10AB658ECB740638483134A9BD7EA88">
    <w:name w:val="A10AB658ECB740638483134A9BD7EA88"/>
  </w:style>
  <w:style w:type="paragraph" w:customStyle="1" w:styleId="93ECCD79A5F140FAA57B2BEB582C0F80">
    <w:name w:val="93ECCD79A5F140FAA57B2BEB582C0F80"/>
  </w:style>
  <w:style w:type="paragraph" w:customStyle="1" w:styleId="351F507214B449FE8E95C2E13CA14F3D">
    <w:name w:val="351F507214B449FE8E95C2E13CA14F3D"/>
    <w:rsid w:val="002E04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(chronological)</Template>
  <TotalTime>154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Brother Hathaway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Gunderson</dc:creator>
  <cp:keywords/>
  <dc:description/>
  <cp:lastModifiedBy>Keegan Gunderson</cp:lastModifiedBy>
  <cp:revision>10</cp:revision>
  <dcterms:created xsi:type="dcterms:W3CDTF">2018-04-09T20:19:00Z</dcterms:created>
  <dcterms:modified xsi:type="dcterms:W3CDTF">2018-04-12T22:54:00Z</dcterms:modified>
</cp:coreProperties>
</file>